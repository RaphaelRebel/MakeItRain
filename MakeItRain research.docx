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64C363" w14:textId="10F49FD8" w:rsidR="001A7EDC" w:rsidRPr="00F5504C" w:rsidRDefault="00B80B45" w:rsidP="00B80B45">
      <w:pPr>
        <w:pStyle w:val="Kop1"/>
        <w:rPr>
          <w:lang w:val="en-US"/>
        </w:rPr>
      </w:pPr>
      <w:proofErr w:type="spellStart"/>
      <w:r w:rsidRPr="00F5504C">
        <w:rPr>
          <w:lang w:val="en-US"/>
        </w:rPr>
        <w:t>MakeItRain</w:t>
      </w:r>
      <w:proofErr w:type="spellEnd"/>
      <w:r w:rsidRPr="00F5504C">
        <w:rPr>
          <w:lang w:val="en-US"/>
        </w:rPr>
        <w:t xml:space="preserve"> research (</w:t>
      </w:r>
      <w:proofErr w:type="spellStart"/>
      <w:r w:rsidRPr="00F5504C">
        <w:rPr>
          <w:lang w:val="en-US"/>
        </w:rPr>
        <w:t>Comicbook</w:t>
      </w:r>
      <w:proofErr w:type="spellEnd"/>
      <w:r w:rsidRPr="00F5504C">
        <w:rPr>
          <w:lang w:val="en-US"/>
        </w:rPr>
        <w:t xml:space="preserve"> trading center)</w:t>
      </w:r>
    </w:p>
    <w:p w14:paraId="2259C357" w14:textId="74689661" w:rsidR="00F5504C" w:rsidRDefault="00F5504C" w:rsidP="00B80B45">
      <w:pPr>
        <w:rPr>
          <w:color w:val="839241" w:themeColor="background2" w:themeShade="80"/>
          <w:lang w:val="en-US"/>
        </w:rPr>
      </w:pPr>
    </w:p>
    <w:p w14:paraId="6B5E0737" w14:textId="1147AC1D" w:rsidR="00F5504C" w:rsidRDefault="00F5504C" w:rsidP="00B80B45">
      <w:pPr>
        <w:rPr>
          <w:color w:val="839241" w:themeColor="background2" w:themeShade="80"/>
          <w:lang w:val="en-US"/>
        </w:rPr>
      </w:pPr>
    </w:p>
    <w:p w14:paraId="05A29401" w14:textId="49149812" w:rsidR="00F5504C" w:rsidRDefault="00F5504C" w:rsidP="00B80B45">
      <w:pPr>
        <w:rPr>
          <w:color w:val="839241" w:themeColor="background2" w:themeShade="80"/>
          <w:lang w:val="en-US"/>
        </w:rPr>
      </w:pPr>
    </w:p>
    <w:p w14:paraId="361ABCBD" w14:textId="7FF70960" w:rsidR="00F5504C" w:rsidRDefault="00F5504C" w:rsidP="00F5504C">
      <w:pPr>
        <w:pStyle w:val="Kop1"/>
      </w:pPr>
      <w:r w:rsidRPr="00F5504C">
        <w:t>Wat?</w:t>
      </w:r>
    </w:p>
    <w:p w14:paraId="432FAB86" w14:textId="5B297F14" w:rsidR="00F5504C" w:rsidRDefault="00F5504C" w:rsidP="00F5504C">
      <w:pPr>
        <w:ind w:left="480"/>
      </w:pPr>
      <w:r>
        <w:t xml:space="preserve">Een </w:t>
      </w:r>
      <w:proofErr w:type="spellStart"/>
      <w:r>
        <w:t>comicbook</w:t>
      </w:r>
      <w:proofErr w:type="spellEnd"/>
      <w:r>
        <w:t xml:space="preserve"> </w:t>
      </w:r>
      <w:proofErr w:type="spellStart"/>
      <w:r>
        <w:t>tradingcenter</w:t>
      </w:r>
      <w:proofErr w:type="spellEnd"/>
      <w:r>
        <w:t xml:space="preserve"> waar </w:t>
      </w:r>
      <w:r w:rsidR="004E0999">
        <w:t>comicboek</w:t>
      </w:r>
      <w:r w:rsidR="004E0999">
        <w:t xml:space="preserve"> </w:t>
      </w:r>
      <w:r>
        <w:t>fans naartoe komen vanuit de hele wereld     om hun comicboeken te traden en te delen met vreemden.</w:t>
      </w:r>
    </w:p>
    <w:p w14:paraId="5E8DA958" w14:textId="7BA66D61" w:rsidR="00F5504C" w:rsidRDefault="00F5504C" w:rsidP="00F5504C">
      <w:pPr>
        <w:ind w:left="480"/>
      </w:pPr>
    </w:p>
    <w:p w14:paraId="3ABF2F54" w14:textId="1EF22936" w:rsidR="00F5504C" w:rsidRDefault="00F5504C" w:rsidP="00F5504C">
      <w:pPr>
        <w:pStyle w:val="Kop1"/>
      </w:pPr>
      <w:r>
        <w:t>Hoe?</w:t>
      </w:r>
    </w:p>
    <w:p w14:paraId="7902F43A" w14:textId="399CC09A" w:rsidR="00F5504C" w:rsidRDefault="00F5504C" w:rsidP="00F5504C">
      <w:r>
        <w:t xml:space="preserve">Door een site te bouwen waar mensen hun comic boeken online kunnen zetten en er een prijs op kunnen zetten. Als je bijvoorbeeld een comicboek wilt verkopen, plaats je een foto van je </w:t>
      </w:r>
      <w:r w:rsidR="004E0999">
        <w:t xml:space="preserve">comicboeken </w:t>
      </w:r>
      <w:r>
        <w:t xml:space="preserve">online, geef je het een titel en zet je er een prijs bij. Net zoals marktplaats zal de koper een bericht kunnen sturen. </w:t>
      </w:r>
    </w:p>
    <w:p w14:paraId="66050393" w14:textId="77777777" w:rsidR="00F5504C" w:rsidRDefault="00F5504C" w:rsidP="00F5504C"/>
    <w:p w14:paraId="09D3E0EA" w14:textId="3B1763D9" w:rsidR="00F5504C" w:rsidRDefault="00F5504C" w:rsidP="00F5504C">
      <w:r>
        <w:t xml:space="preserve">Vanaf daar kunnen de koper en verkoper een deal maken. Ook kan de koper (Als de koper ook een </w:t>
      </w:r>
      <w:r w:rsidR="004E0999">
        <w:t xml:space="preserve">comicboeken </w:t>
      </w:r>
      <w:r>
        <w:t xml:space="preserve">heeft geplaatst) zijn eigen </w:t>
      </w:r>
      <w:r w:rsidR="004E0999">
        <w:t xml:space="preserve">comicboeken </w:t>
      </w:r>
      <w:r>
        <w:t>bieden als prijs. Dit is waar het ‘</w:t>
      </w:r>
      <w:proofErr w:type="spellStart"/>
      <w:r>
        <w:t>trading</w:t>
      </w:r>
      <w:proofErr w:type="spellEnd"/>
      <w:r>
        <w:t xml:space="preserve">’ gedeelte erin komt. </w:t>
      </w:r>
    </w:p>
    <w:p w14:paraId="54F38A3D" w14:textId="77777777" w:rsidR="00F5504C" w:rsidRDefault="00F5504C" w:rsidP="00F5504C"/>
    <w:p w14:paraId="4B23B27E" w14:textId="3B46C3F5" w:rsidR="00F5504C" w:rsidRDefault="00F5504C" w:rsidP="00F5504C">
      <w:r>
        <w:t xml:space="preserve">Er zullen twee buttons zijn bij het gedeelte waar je de </w:t>
      </w:r>
      <w:r w:rsidR="004E0999">
        <w:t>comicboeken</w:t>
      </w:r>
      <w:r>
        <w:t xml:space="preserve"> kan kopen. De eerste zal biedprijs zijn. En de tweede zal een ‘</w:t>
      </w:r>
      <w:proofErr w:type="spellStart"/>
      <w:r>
        <w:t>trade</w:t>
      </w:r>
      <w:proofErr w:type="spellEnd"/>
      <w:r>
        <w:t>’ knop zijn. Waar je een van je eigen verkoop producten kan bieden aan de andere verkoper.</w:t>
      </w:r>
    </w:p>
    <w:p w14:paraId="4CD0091E" w14:textId="63FAAB86" w:rsidR="00F5504C" w:rsidRDefault="00F5504C" w:rsidP="00F5504C"/>
    <w:p w14:paraId="2293158A" w14:textId="62DC6C49" w:rsidR="00F5504C" w:rsidRDefault="00F5504C" w:rsidP="00F5504C">
      <w:r>
        <w:t xml:space="preserve">Natuurlijk weet de ene klant niet welke issue de andere klant zou willen. Daarvoor zal ook een descriptie zijn. Daar kan de verkoper doorgeven aan de rest van de kopers in welke issue hij geïnteresseerd in is. </w:t>
      </w:r>
    </w:p>
    <w:p w14:paraId="3D3309A8" w14:textId="6A064367" w:rsidR="00F5504C" w:rsidRDefault="00F5504C" w:rsidP="00F5504C"/>
    <w:p w14:paraId="0D54AA4D" w14:textId="51691C13" w:rsidR="00F5504C" w:rsidRDefault="00F5504C" w:rsidP="00F5504C">
      <w:r>
        <w:t>Je kan ook het profiel opzoeken van de verkoper. Daar zal de verkoper een lijst kunnen neerzetten over welke comicboeken hij volgt.</w:t>
      </w:r>
    </w:p>
    <w:p w14:paraId="25BEE7AD" w14:textId="27CAA2C7" w:rsidR="00F5504C" w:rsidRDefault="00F5504C" w:rsidP="00F5504C"/>
    <w:p w14:paraId="23D37859" w14:textId="1F2DEB4A" w:rsidR="00F5504C" w:rsidRDefault="00F5504C" w:rsidP="00F5504C">
      <w:pPr>
        <w:pStyle w:val="Kop1"/>
      </w:pPr>
      <w:r>
        <w:lastRenderedPageBreak/>
        <w:t>Waarom?</w:t>
      </w:r>
    </w:p>
    <w:p w14:paraId="78438C99" w14:textId="77777777" w:rsidR="00F5504C" w:rsidRDefault="00F5504C" w:rsidP="00F5504C">
      <w:r>
        <w:t xml:space="preserve">Op dit moment 17 jaar. Toen ik begon met comicboeken lezen was ik 15 jaar oud. In deze tijd heb ik momenten gehad waar ik soms pauzes nam van comicboeken lezen. Toen ik later weer verder wou met het lezen, was het heel moeilijk om de issues te vinden. Er waren amper websites waar je echt een issue van iemand anders kon kopen. </w:t>
      </w:r>
    </w:p>
    <w:p w14:paraId="08CE582C" w14:textId="77777777" w:rsidR="00F5504C" w:rsidRDefault="00F5504C" w:rsidP="00F5504C"/>
    <w:p w14:paraId="3FA84814" w14:textId="23AA8E39" w:rsidR="00F5504C" w:rsidRPr="00F5504C" w:rsidRDefault="00F5504C" w:rsidP="00F5504C">
      <w:r>
        <w:t xml:space="preserve">Dit is een probleem dat ik wil veranderen. Om bijvoorbeeld een issue op marktplaats te vinden is heel erg moeilijk. Ik wil een website bouwen zodat </w:t>
      </w:r>
      <w:r w:rsidR="004E0999">
        <w:t>comicboeken</w:t>
      </w:r>
      <w:r>
        <w:t xml:space="preserve"> fans meteen weten waar ze naartoe moeten gaan als ze hun </w:t>
      </w:r>
      <w:r w:rsidR="004E0999">
        <w:t>comicboeken</w:t>
      </w:r>
      <w:r>
        <w:t xml:space="preserve"> weg willen geven of als ze een issue missen. En natuurlijk zijn er mensen die issues missen en comicboeken willen kwijtraken. Daarop heb ik een antwoord gevonden. Mensen kunnen onderhandelen in een chat. Ze kunnen hun eigen comicboeken bieden, of een prijs bieden. </w:t>
      </w:r>
    </w:p>
    <w:p w14:paraId="64E69088" w14:textId="2F12B211" w:rsidR="00B80B45" w:rsidRPr="00F5504C" w:rsidRDefault="00B80B45" w:rsidP="00B80B45">
      <w:pPr>
        <w:pStyle w:val="Kop1"/>
      </w:pPr>
      <w:r w:rsidRPr="00F5504C">
        <w:t>Copyright</w:t>
      </w:r>
    </w:p>
    <w:p w14:paraId="5B751206" w14:textId="43BB307D" w:rsidR="00B80B45" w:rsidRPr="00B80B45" w:rsidRDefault="00B80B45" w:rsidP="00B80B45">
      <w:pPr>
        <w:pStyle w:val="Lijstopsomteken"/>
        <w:numPr>
          <w:ilvl w:val="0"/>
          <w:numId w:val="0"/>
        </w:numPr>
        <w:ind w:left="432"/>
      </w:pPr>
      <w:r w:rsidRPr="00B80B45">
        <w:t>Ik heb de naam “</w:t>
      </w:r>
      <w:proofErr w:type="spellStart"/>
      <w:r w:rsidRPr="00B80B45">
        <w:t>Comicbook</w:t>
      </w:r>
      <w:proofErr w:type="spellEnd"/>
      <w:r w:rsidRPr="00B80B45">
        <w:t xml:space="preserve"> </w:t>
      </w:r>
      <w:proofErr w:type="spellStart"/>
      <w:r w:rsidRPr="00B80B45">
        <w:t>trading</w:t>
      </w:r>
      <w:proofErr w:type="spellEnd"/>
      <w:r w:rsidRPr="00B80B45">
        <w:t xml:space="preserve"> center” opgezocht maar kon niks vinden. </w:t>
      </w:r>
      <w:r>
        <w:t>Dit zal nu de naam worden van dit project.</w:t>
      </w:r>
    </w:p>
    <w:p w14:paraId="26FBD462" w14:textId="7B46066C" w:rsidR="00B80B45" w:rsidRDefault="00B80B45" w:rsidP="00B80B45">
      <w:pPr>
        <w:pStyle w:val="Lijstopsomteken"/>
        <w:numPr>
          <w:ilvl w:val="0"/>
          <w:numId w:val="0"/>
        </w:numPr>
        <w:ind w:left="432"/>
        <w:rPr>
          <w:color w:val="839241" w:themeColor="background2" w:themeShade="80"/>
        </w:rPr>
      </w:pPr>
      <w:r w:rsidRPr="00B80B45">
        <w:t>Na het opzoeken van “</w:t>
      </w:r>
      <w:proofErr w:type="spellStart"/>
      <w:r w:rsidRPr="00B80B45">
        <w:t>comicbook</w:t>
      </w:r>
      <w:proofErr w:type="spellEnd"/>
      <w:r w:rsidRPr="00B80B45">
        <w:t xml:space="preserve"> </w:t>
      </w:r>
      <w:proofErr w:type="spellStart"/>
      <w:r w:rsidRPr="00B80B45">
        <w:t>trading</w:t>
      </w:r>
      <w:proofErr w:type="spellEnd"/>
      <w:r w:rsidRPr="00B80B45">
        <w:t xml:space="preserve"> center” heb ik alleen naar de eerste pagina gekeken. Maar ik heb opgemerkt dat het enige wat dicht bij mijn idee kwam was een website dat over </w:t>
      </w:r>
      <w:proofErr w:type="spellStart"/>
      <w:r w:rsidRPr="00B80B45">
        <w:rPr>
          <w:color w:val="FF0000"/>
        </w:rPr>
        <w:t>graded</w:t>
      </w:r>
      <w:proofErr w:type="spellEnd"/>
      <w:r w:rsidRPr="00B80B45">
        <w:rPr>
          <w:color w:val="FF0000"/>
        </w:rPr>
        <w:t xml:space="preserve"> comic </w:t>
      </w:r>
      <w:proofErr w:type="spellStart"/>
      <w:r w:rsidRPr="00B80B45">
        <w:t>books</w:t>
      </w:r>
      <w:proofErr w:type="spellEnd"/>
      <w:r w:rsidRPr="00B80B45">
        <w:t xml:space="preserve"> ging en een </w:t>
      </w:r>
      <w:r w:rsidRPr="00B80B45">
        <w:rPr>
          <w:color w:val="839241" w:themeColor="background2" w:themeShade="80"/>
        </w:rPr>
        <w:t>facebook page.</w:t>
      </w:r>
    </w:p>
    <w:p w14:paraId="48714BAE" w14:textId="6300F349" w:rsidR="00B80B45" w:rsidRPr="00B80B45" w:rsidRDefault="00B80B45" w:rsidP="00B80B45">
      <w:pPr>
        <w:pStyle w:val="Kop1"/>
      </w:pPr>
      <w:r>
        <w:t>Doelgroep</w:t>
      </w:r>
    </w:p>
    <w:p w14:paraId="1607E93D" w14:textId="266D6959" w:rsidR="00B80B45" w:rsidRDefault="00B80B45" w:rsidP="00B80B45">
      <w:pPr>
        <w:pStyle w:val="Lijstopsomteken"/>
        <w:numPr>
          <w:ilvl w:val="0"/>
          <w:numId w:val="0"/>
        </w:numPr>
        <w:ind w:left="432"/>
      </w:pPr>
      <w:r>
        <w:t xml:space="preserve">De doelgroep waarvoor ik heb gekozen is jongvolwassenen (18 – 23 jaar). Ik denk persoonlijk dat hier de meeste mensen </w:t>
      </w:r>
      <w:r w:rsidR="004E0999">
        <w:t>comicboeken</w:t>
      </w:r>
      <w:r>
        <w:t xml:space="preserve"> online halen interessant gaan vinden. En zelf ook verantwoordelijk genoeg zijn om te besluiten wat ze willen ruilen met andere mensen uit de </w:t>
      </w:r>
      <w:r w:rsidR="00F5504C">
        <w:t>community</w:t>
      </w:r>
      <w:r>
        <w:t>.</w:t>
      </w:r>
    </w:p>
    <w:p w14:paraId="2E8ED8F8" w14:textId="0F4D1192" w:rsidR="00B80B45" w:rsidRDefault="00B80B45" w:rsidP="00B80B45">
      <w:pPr>
        <w:pStyle w:val="Kop1"/>
      </w:pPr>
      <w:r>
        <w:t>Codetaal</w:t>
      </w:r>
    </w:p>
    <w:p w14:paraId="7895216B" w14:textId="59ABAAD6" w:rsidR="00B80B45" w:rsidRPr="00B80B45" w:rsidRDefault="00B80B45" w:rsidP="00B80B45">
      <w:pPr>
        <w:pStyle w:val="Lijstopsomteken"/>
        <w:numPr>
          <w:ilvl w:val="0"/>
          <w:numId w:val="0"/>
        </w:numPr>
        <w:ind w:left="432"/>
      </w:pPr>
      <w:r w:rsidRPr="00B80B45">
        <w:t xml:space="preserve">Alhoewel Java blijkbaar de nummer 1 programmeertaal is om een </w:t>
      </w:r>
      <w:proofErr w:type="spellStart"/>
      <w:r w:rsidRPr="00B80B45">
        <w:t>eCommerce</w:t>
      </w:r>
      <w:proofErr w:type="spellEnd"/>
      <w:r w:rsidRPr="00B80B45">
        <w:t xml:space="preserve"> website te maken, is Javascript toch handiger om te gebruiken. Het is ook nummer 2 op de lijst. Dit zal ik gebruiken om een webshop te bouwen als ik de kans krijg. </w:t>
      </w:r>
    </w:p>
    <w:p w14:paraId="379D4D0E" w14:textId="073A24D1" w:rsidR="00B80B45" w:rsidRDefault="00B80B45" w:rsidP="00B80B45">
      <w:pPr>
        <w:pStyle w:val="Lijstopsomteken"/>
        <w:numPr>
          <w:ilvl w:val="0"/>
          <w:numId w:val="0"/>
        </w:numPr>
        <w:ind w:left="432"/>
      </w:pPr>
      <w:proofErr w:type="spellStart"/>
      <w:r w:rsidRPr="00B80B45">
        <w:t>Wordpress</w:t>
      </w:r>
      <w:proofErr w:type="spellEnd"/>
      <w:r w:rsidRPr="00B80B45">
        <w:t xml:space="preserve"> is ook een welbekende manier om een webshop te maken. Dit heb ik ook gekozen voor de </w:t>
      </w:r>
      <w:proofErr w:type="spellStart"/>
      <w:r w:rsidRPr="00B80B45">
        <w:t>flex</w:t>
      </w:r>
      <w:proofErr w:type="spellEnd"/>
      <w:r w:rsidRPr="00B80B45">
        <w:t xml:space="preserve"> opdracht, dus waarschijnlijk </w:t>
      </w:r>
      <w:r w:rsidR="00F5504C" w:rsidRPr="00B80B45">
        <w:t>wordt</w:t>
      </w:r>
      <w:r w:rsidRPr="00B80B45">
        <w:t xml:space="preserve"> dit ook gebruikt in de opdracht.</w:t>
      </w:r>
    </w:p>
    <w:p w14:paraId="243A041A" w14:textId="60BC1B3B" w:rsidR="00F5504C" w:rsidRDefault="00F5504C" w:rsidP="00B80B45">
      <w:pPr>
        <w:pStyle w:val="Lijstopsomteken"/>
        <w:numPr>
          <w:ilvl w:val="0"/>
          <w:numId w:val="0"/>
        </w:numPr>
        <w:ind w:left="432"/>
      </w:pPr>
    </w:p>
    <w:p w14:paraId="2B6D92B5" w14:textId="7C36E10E" w:rsidR="00F5504C" w:rsidRDefault="00F5504C" w:rsidP="00F5504C">
      <w:pPr>
        <w:pStyle w:val="Kop1"/>
      </w:pPr>
      <w:r>
        <w:lastRenderedPageBreak/>
        <w:t>Styling</w:t>
      </w:r>
    </w:p>
    <w:p w14:paraId="6064D384" w14:textId="38293CC3" w:rsidR="00F5504C" w:rsidRDefault="00F5504C" w:rsidP="00F5504C">
      <w:r>
        <w:t xml:space="preserve">Om mee te beginnen zal ik me houden aan de </w:t>
      </w:r>
      <w:r w:rsidRPr="00F5504C">
        <w:rPr>
          <w:color w:val="FF0000"/>
        </w:rPr>
        <w:t>9</w:t>
      </w:r>
      <w:r>
        <w:rPr>
          <w:color w:val="FF0000"/>
        </w:rPr>
        <w:t xml:space="preserve"> </w:t>
      </w:r>
      <w:r w:rsidRPr="00F5504C">
        <w:rPr>
          <w:color w:val="FF0000"/>
        </w:rPr>
        <w:t>p</w:t>
      </w:r>
      <w:r>
        <w:rPr>
          <w:color w:val="FF0000"/>
        </w:rPr>
        <w:t>i</w:t>
      </w:r>
      <w:r w:rsidRPr="00F5504C">
        <w:rPr>
          <w:color w:val="FF0000"/>
        </w:rPr>
        <w:t>x</w:t>
      </w:r>
      <w:r>
        <w:rPr>
          <w:color w:val="FF0000"/>
        </w:rPr>
        <w:t>el</w:t>
      </w:r>
      <w:r w:rsidRPr="00F5504C">
        <w:rPr>
          <w:color w:val="FF0000"/>
        </w:rPr>
        <w:t xml:space="preserve"> regel</w:t>
      </w:r>
      <w:r>
        <w:t xml:space="preserve">. Ik wil een buitengewone landingspage. Iets moois waardoor de mensen langer op de pagina blijven. Ik heb gezocht naar </w:t>
      </w:r>
      <w:r w:rsidR="004E0999">
        <w:t>comicboeken</w:t>
      </w:r>
      <w:r>
        <w:t xml:space="preserve"> sites maar ik kon niks vinden waar ik echt voorstelt aan raakte. Ik heb gezocht naar een paar voorbeelden van mooie websites om de site: </w:t>
      </w:r>
      <w:hyperlink r:id="rId7" w:history="1">
        <w:r w:rsidRPr="000251D0">
          <w:rPr>
            <w:rStyle w:val="Hyperlink"/>
          </w:rPr>
          <w:t>https://blog.hubspot.com/marketing/best-website-designs-list</w:t>
        </w:r>
      </w:hyperlink>
    </w:p>
    <w:p w14:paraId="2AD87CFB" w14:textId="0C892A36" w:rsidR="00F5504C" w:rsidRPr="00F5504C" w:rsidRDefault="00F5504C" w:rsidP="00F5504C">
      <w:r w:rsidRPr="00F5504C">
        <w:t>Hier zijn een paar handige tips die gaan als volgt:</w:t>
      </w:r>
    </w:p>
    <w:p w14:paraId="5580E618" w14:textId="77777777" w:rsidR="00F5504C" w:rsidRPr="00F5504C" w:rsidRDefault="00F5504C" w:rsidP="00F5504C">
      <w:pPr>
        <w:numPr>
          <w:ilvl w:val="0"/>
          <w:numId w:val="5"/>
        </w:numPr>
        <w:spacing w:before="240" w:after="240" w:line="387" w:lineRule="atLeast"/>
        <w:textAlignment w:val="baseline"/>
        <w:rPr>
          <w:color w:val="33475B"/>
          <w:lang w:val="en-US"/>
        </w:rPr>
      </w:pPr>
      <w:r w:rsidRPr="00F5504C">
        <w:rPr>
          <w:color w:val="33475B"/>
          <w:lang w:val="en-US"/>
        </w:rPr>
        <w:t>Keep navigation clean. Ensure your visitors always know how to get back to the homepage.</w:t>
      </w:r>
    </w:p>
    <w:p w14:paraId="12D23AB9" w14:textId="77777777" w:rsidR="00F5504C" w:rsidRPr="00F5504C" w:rsidRDefault="00F5504C" w:rsidP="00F5504C">
      <w:pPr>
        <w:pStyle w:val="Lijstalinea"/>
        <w:numPr>
          <w:ilvl w:val="0"/>
          <w:numId w:val="5"/>
        </w:numPr>
        <w:rPr>
          <w:lang w:val="en-US"/>
        </w:rPr>
      </w:pPr>
      <w:r w:rsidRPr="00F5504C">
        <w:rPr>
          <w:color w:val="33475B"/>
          <w:lang w:val="en-US"/>
        </w:rPr>
        <w:t>Keep each of your web pages consistent in design — including font, colors, images, and messaging.</w:t>
      </w:r>
    </w:p>
    <w:p w14:paraId="76E3AA44" w14:textId="77777777" w:rsidR="00F5504C" w:rsidRPr="00F5504C" w:rsidRDefault="00F5504C" w:rsidP="00F5504C">
      <w:pPr>
        <w:numPr>
          <w:ilvl w:val="0"/>
          <w:numId w:val="5"/>
        </w:numPr>
        <w:spacing w:before="240" w:after="240" w:line="387" w:lineRule="atLeast"/>
        <w:textAlignment w:val="baseline"/>
        <w:rPr>
          <w:color w:val="33475B"/>
          <w:lang w:val="en-US"/>
        </w:rPr>
      </w:pPr>
      <w:r w:rsidRPr="00F5504C">
        <w:rPr>
          <w:color w:val="33475B"/>
          <w:lang w:val="en-US"/>
        </w:rPr>
        <w:t>Make a website that emphasizes the mobile experience, even while it still has a good UX on desktops.</w:t>
      </w:r>
    </w:p>
    <w:p w14:paraId="7CA77757" w14:textId="77777777" w:rsidR="00F5504C" w:rsidRPr="00F5504C" w:rsidRDefault="00F5504C" w:rsidP="00F5504C">
      <w:pPr>
        <w:numPr>
          <w:ilvl w:val="0"/>
          <w:numId w:val="5"/>
        </w:numPr>
        <w:spacing w:before="240" w:after="240" w:line="387" w:lineRule="atLeast"/>
        <w:textAlignment w:val="baseline"/>
        <w:rPr>
          <w:color w:val="33475B"/>
          <w:lang w:val="en-US"/>
        </w:rPr>
      </w:pPr>
      <w:r w:rsidRPr="00F5504C">
        <w:rPr>
          <w:color w:val="33475B"/>
          <w:lang w:val="en-US"/>
        </w:rPr>
        <w:t>Ensure your call-to-actions are easy to see, and encourage visitors to continue exploring your site </w:t>
      </w:r>
    </w:p>
    <w:p w14:paraId="700AAB6D" w14:textId="0C354646" w:rsidR="00F5504C" w:rsidRPr="00F5504C" w:rsidRDefault="00F5504C" w:rsidP="00F5504C">
      <w:pPr>
        <w:rPr>
          <w:color w:val="000000" w:themeColor="text1"/>
          <w:lang w:val="en-US"/>
        </w:rPr>
      </w:pPr>
    </w:p>
    <w:p w14:paraId="72D5B588" w14:textId="7648EEB5" w:rsidR="00F5504C" w:rsidRPr="00F5504C" w:rsidRDefault="00F5504C" w:rsidP="00F5504C">
      <w:pPr>
        <w:rPr>
          <w:color w:val="000000" w:themeColor="text1"/>
        </w:rPr>
      </w:pPr>
      <w:r w:rsidRPr="00F5504C">
        <w:rPr>
          <w:color w:val="000000" w:themeColor="text1"/>
        </w:rPr>
        <w:t xml:space="preserve">De website zal een </w:t>
      </w:r>
      <w:proofErr w:type="spellStart"/>
      <w:r w:rsidRPr="00F5504C">
        <w:rPr>
          <w:color w:val="000000" w:themeColor="text1"/>
        </w:rPr>
        <w:t>dark</w:t>
      </w:r>
      <w:proofErr w:type="spellEnd"/>
      <w:r w:rsidRPr="00F5504C">
        <w:rPr>
          <w:color w:val="000000" w:themeColor="text1"/>
        </w:rPr>
        <w:t xml:space="preserve"> </w:t>
      </w:r>
      <w:proofErr w:type="spellStart"/>
      <w:r w:rsidRPr="00F5504C">
        <w:rPr>
          <w:color w:val="000000" w:themeColor="text1"/>
        </w:rPr>
        <w:t>theme</w:t>
      </w:r>
      <w:proofErr w:type="spellEnd"/>
      <w:r w:rsidRPr="00F5504C">
        <w:rPr>
          <w:color w:val="000000" w:themeColor="text1"/>
        </w:rPr>
        <w:t xml:space="preserve"> hebben. Het is relaxend aan het oog en het kost minder batterij.</w:t>
      </w:r>
    </w:p>
    <w:p w14:paraId="649B9C8E" w14:textId="40D1E627" w:rsidR="00F5504C" w:rsidRPr="00F5504C" w:rsidRDefault="00F5504C" w:rsidP="00F5504C">
      <w:pPr>
        <w:rPr>
          <w:color w:val="000000" w:themeColor="text1"/>
        </w:rPr>
      </w:pPr>
    </w:p>
    <w:p w14:paraId="4F773597" w14:textId="1716DB59" w:rsidR="00F5504C" w:rsidRPr="00F5504C" w:rsidRDefault="00F5504C" w:rsidP="00F5504C">
      <w:pPr>
        <w:rPr>
          <w:color w:val="000000" w:themeColor="text1"/>
        </w:rPr>
      </w:pPr>
      <w:r w:rsidRPr="00F5504C">
        <w:rPr>
          <w:color w:val="000000" w:themeColor="text1"/>
          <w:highlight w:val="red"/>
        </w:rPr>
        <w:t>Wanneer je over een navigator knop gaat, wil ik dat je dezelfde kleur ziet als een knop dat op de page zit.</w:t>
      </w:r>
    </w:p>
    <w:p w14:paraId="64088402" w14:textId="6E8188E8" w:rsidR="00F5504C" w:rsidRPr="00F5504C" w:rsidRDefault="00F5504C" w:rsidP="00F5504C">
      <w:pPr>
        <w:rPr>
          <w:color w:val="000000" w:themeColor="text1"/>
        </w:rPr>
      </w:pPr>
    </w:p>
    <w:p w14:paraId="1EEB4372" w14:textId="77777777" w:rsidR="00F5504C" w:rsidRDefault="00F5504C" w:rsidP="00F5504C">
      <w:pPr>
        <w:rPr>
          <w:color w:val="000000" w:themeColor="text1"/>
        </w:rPr>
      </w:pPr>
      <w:r w:rsidRPr="00F5504C">
        <w:rPr>
          <w:color w:val="000000" w:themeColor="text1"/>
        </w:rPr>
        <w:t>Er zullen drie knoppen te zien zijn onder de titel. De ‘</w:t>
      </w:r>
      <w:proofErr w:type="spellStart"/>
      <w:r w:rsidRPr="00F5504C">
        <w:rPr>
          <w:color w:val="000000" w:themeColor="text1"/>
        </w:rPr>
        <w:t>Buy</w:t>
      </w:r>
      <w:proofErr w:type="spellEnd"/>
      <w:r w:rsidRPr="00F5504C">
        <w:rPr>
          <w:color w:val="000000" w:themeColor="text1"/>
        </w:rPr>
        <w:t>’ knop, de ‘</w:t>
      </w:r>
      <w:proofErr w:type="spellStart"/>
      <w:r w:rsidRPr="00F5504C">
        <w:rPr>
          <w:color w:val="000000" w:themeColor="text1"/>
        </w:rPr>
        <w:t>Sell</w:t>
      </w:r>
      <w:proofErr w:type="spellEnd"/>
      <w:r w:rsidRPr="00F5504C">
        <w:rPr>
          <w:color w:val="000000" w:themeColor="text1"/>
        </w:rPr>
        <w:t>’ knop en de ‘</w:t>
      </w:r>
      <w:proofErr w:type="spellStart"/>
      <w:r w:rsidRPr="00F5504C">
        <w:rPr>
          <w:color w:val="000000" w:themeColor="text1"/>
        </w:rPr>
        <w:t>Sign</w:t>
      </w:r>
      <w:proofErr w:type="spellEnd"/>
      <w:r w:rsidRPr="00F5504C">
        <w:rPr>
          <w:color w:val="000000" w:themeColor="text1"/>
        </w:rPr>
        <w:t xml:space="preserve"> up’ knop. </w:t>
      </w:r>
    </w:p>
    <w:p w14:paraId="575A82EB" w14:textId="77777777" w:rsidR="00F5504C" w:rsidRDefault="00F5504C" w:rsidP="00F5504C">
      <w:pPr>
        <w:rPr>
          <w:color w:val="000000" w:themeColor="text1"/>
        </w:rPr>
      </w:pPr>
    </w:p>
    <w:p w14:paraId="4B4BC2E1" w14:textId="42873073" w:rsidR="00F5504C" w:rsidRDefault="00F5504C" w:rsidP="00F5504C">
      <w:pPr>
        <w:rPr>
          <w:color w:val="000000" w:themeColor="text1"/>
        </w:rPr>
      </w:pPr>
      <w:r w:rsidRPr="00F5504C">
        <w:rPr>
          <w:color w:val="000000" w:themeColor="text1"/>
        </w:rPr>
        <w:t xml:space="preserve">Er zullen drie verschillende lay-outs zijn voor verschillende groottes. </w:t>
      </w:r>
    </w:p>
    <w:p w14:paraId="09BC1491" w14:textId="058837DE" w:rsidR="00F5504C" w:rsidRDefault="00F5504C" w:rsidP="00F5504C">
      <w:pPr>
        <w:rPr>
          <w:color w:val="000000" w:themeColor="text1"/>
        </w:rPr>
      </w:pPr>
      <w:r>
        <w:rPr>
          <w:color w:val="000000" w:themeColor="text1"/>
        </w:rPr>
        <w:t xml:space="preserve">De verkoop vakken zullen gemaakt worden met </w:t>
      </w:r>
      <w:proofErr w:type="spellStart"/>
      <w:r>
        <w:rPr>
          <w:color w:val="000000" w:themeColor="text1"/>
        </w:rPr>
        <w:t>grid</w:t>
      </w:r>
      <w:proofErr w:type="spellEnd"/>
      <w:r>
        <w:rPr>
          <w:color w:val="000000" w:themeColor="text1"/>
        </w:rPr>
        <w:t xml:space="preserve">. Hierdoor kunnen de </w:t>
      </w:r>
      <w:proofErr w:type="spellStart"/>
      <w:r>
        <w:rPr>
          <w:color w:val="000000" w:themeColor="text1"/>
        </w:rPr>
        <w:t>layouts</w:t>
      </w:r>
      <w:proofErr w:type="spellEnd"/>
      <w:r>
        <w:rPr>
          <w:color w:val="000000" w:themeColor="text1"/>
        </w:rPr>
        <w:t xml:space="preserve"> makkelijker aangepast worden.</w:t>
      </w:r>
    </w:p>
    <w:p w14:paraId="55D40063" w14:textId="4B991087" w:rsidR="00F5504C" w:rsidRDefault="00F5504C" w:rsidP="00F5504C">
      <w:pPr>
        <w:rPr>
          <w:color w:val="000000" w:themeColor="text1"/>
        </w:rPr>
      </w:pPr>
    </w:p>
    <w:p w14:paraId="4A1BF8F6" w14:textId="2E2AE11E" w:rsidR="004E0999" w:rsidRDefault="004E0999" w:rsidP="00F5504C">
      <w:pPr>
        <w:rPr>
          <w:color w:val="000000" w:themeColor="text1"/>
        </w:rPr>
      </w:pPr>
    </w:p>
    <w:p w14:paraId="3E0AF704" w14:textId="45B33A5B" w:rsidR="004E0999" w:rsidRDefault="004E0999" w:rsidP="00F5504C">
      <w:pPr>
        <w:rPr>
          <w:color w:val="000000" w:themeColor="text1"/>
        </w:rPr>
      </w:pPr>
    </w:p>
    <w:p w14:paraId="07D2901A" w14:textId="18B35DBC" w:rsidR="004E0999" w:rsidRDefault="004E0999" w:rsidP="004E0999">
      <w:pPr>
        <w:pStyle w:val="Kop1"/>
      </w:pPr>
      <w:proofErr w:type="spellStart"/>
      <w:r>
        <w:t>Comicbook</w:t>
      </w:r>
      <w:proofErr w:type="spellEnd"/>
      <w:r>
        <w:t xml:space="preserve"> keuzes</w:t>
      </w:r>
    </w:p>
    <w:p w14:paraId="341FAB3F" w14:textId="34D8C7DC" w:rsidR="004E0999" w:rsidRDefault="004E0999" w:rsidP="004E0999">
      <w:r>
        <w:t xml:space="preserve">Mijn hoofddoel is om DC en Marvel comicboeken op de site te laten. Maar als er bijvoorbeeld bekende comicboeken zijn zoals </w:t>
      </w:r>
      <w:proofErr w:type="spellStart"/>
      <w:r>
        <w:t>I</w:t>
      </w:r>
      <w:r w:rsidRPr="004E0999">
        <w:t>nvincible</w:t>
      </w:r>
      <w:proofErr w:type="spellEnd"/>
      <w:r>
        <w:t xml:space="preserve">, wil ik die ook laten verkopen. Natuurlijk is er ook nog een mogelijkheid om klanten comicboeken uit de DC of </w:t>
      </w:r>
      <w:proofErr w:type="spellStart"/>
      <w:r>
        <w:t>marvel</w:t>
      </w:r>
      <w:proofErr w:type="spellEnd"/>
      <w:r>
        <w:t xml:space="preserve"> </w:t>
      </w:r>
      <w:r>
        <w:lastRenderedPageBreak/>
        <w:t xml:space="preserve">universum te laten verkopen, maar dat zou dan via een andere page gaan, waar mensen </w:t>
      </w:r>
      <w:r w:rsidR="00945CBC">
        <w:t>opzoek kunnen gaan naar niet zo bekende comicboeken.</w:t>
      </w:r>
    </w:p>
    <w:p w14:paraId="7B7814E4" w14:textId="48C66417" w:rsidR="00945CBC" w:rsidRDefault="00945CBC" w:rsidP="004E0999"/>
    <w:p w14:paraId="7DFAAA88" w14:textId="146D1DFE" w:rsidR="00945CBC" w:rsidRDefault="00945CBC" w:rsidP="004E0999"/>
    <w:p w14:paraId="3924530B" w14:textId="59AEBB7E" w:rsidR="00945CBC" w:rsidRDefault="00945CBC" w:rsidP="00945CBC">
      <w:pPr>
        <w:pStyle w:val="Kop1"/>
      </w:pPr>
      <w:proofErr w:type="spellStart"/>
      <w:r>
        <w:t>Social</w:t>
      </w:r>
      <w:proofErr w:type="spellEnd"/>
      <w:r>
        <w:t xml:space="preserve"> </w:t>
      </w:r>
      <w:proofErr w:type="gramStart"/>
      <w:r>
        <w:t>media</w:t>
      </w:r>
      <w:r w:rsidR="00141591">
        <w:t xml:space="preserve"> /</w:t>
      </w:r>
      <w:proofErr w:type="gramEnd"/>
      <w:r w:rsidR="00141591">
        <w:t xml:space="preserve"> reclame maken</w:t>
      </w:r>
    </w:p>
    <w:p w14:paraId="52EE8121" w14:textId="5715FE72" w:rsidR="00945CBC" w:rsidRDefault="00945CBC" w:rsidP="00945CBC">
      <w:r>
        <w:t xml:space="preserve">Ook zal ik een </w:t>
      </w:r>
      <w:proofErr w:type="spellStart"/>
      <w:r>
        <w:t>een</w:t>
      </w:r>
      <w:proofErr w:type="spellEnd"/>
      <w:r>
        <w:t xml:space="preserve"> </w:t>
      </w:r>
      <w:proofErr w:type="spellStart"/>
      <w:r>
        <w:t>social</w:t>
      </w:r>
      <w:proofErr w:type="spellEnd"/>
      <w:r>
        <w:t xml:space="preserve"> media platform moeten maken. Onderhoud zal dagelijks in onderhoud moeten blijven als ik dit serieus zou willen doen. Ik zou de volgende platformen gebruiken:</w:t>
      </w:r>
    </w:p>
    <w:p w14:paraId="01CF424B" w14:textId="072EF9C9" w:rsidR="00945CBC" w:rsidRDefault="00945CBC" w:rsidP="00945CBC"/>
    <w:p w14:paraId="303152E3" w14:textId="168812B7" w:rsidR="00945CBC" w:rsidRDefault="00945CBC" w:rsidP="00945CBC">
      <w:pPr>
        <w:pStyle w:val="Lijstopsomteken"/>
      </w:pPr>
      <w:r>
        <w:t>Facebook</w:t>
      </w:r>
    </w:p>
    <w:p w14:paraId="7D42AE73" w14:textId="0B6BA6B6" w:rsidR="00945CBC" w:rsidRDefault="00945CBC" w:rsidP="00945CBC">
      <w:pPr>
        <w:pStyle w:val="Lijstopsomteken"/>
      </w:pPr>
      <w:r>
        <w:t>Instagram</w:t>
      </w:r>
    </w:p>
    <w:p w14:paraId="3BE74A24" w14:textId="47159025" w:rsidR="00945CBC" w:rsidRDefault="00945CBC" w:rsidP="00945CBC">
      <w:pPr>
        <w:pStyle w:val="Lijstopsomteken"/>
      </w:pPr>
      <w:r>
        <w:t>Twitter</w:t>
      </w:r>
    </w:p>
    <w:p w14:paraId="2147B210" w14:textId="5686C263" w:rsidR="00945CBC" w:rsidRDefault="00945CBC" w:rsidP="00945CBC">
      <w:pPr>
        <w:pStyle w:val="Lijstopsomteken"/>
        <w:numPr>
          <w:ilvl w:val="0"/>
          <w:numId w:val="0"/>
        </w:numPr>
        <w:ind w:left="432" w:hanging="432"/>
      </w:pPr>
    </w:p>
    <w:p w14:paraId="0ADC411C" w14:textId="318D8885" w:rsidR="00945CBC" w:rsidRDefault="00945CBC" w:rsidP="00945CBC">
      <w:pPr>
        <w:pStyle w:val="Lijstopsomteken"/>
        <w:numPr>
          <w:ilvl w:val="0"/>
          <w:numId w:val="0"/>
        </w:numPr>
        <w:ind w:left="432" w:hanging="432"/>
      </w:pPr>
      <w:r>
        <w:t>Op deze drie platformen zal ik een nieuw account maken. Om zo mensen te vinden die geïnteresseerd zijn in mijn website.</w:t>
      </w:r>
    </w:p>
    <w:p w14:paraId="3A87DEA7" w14:textId="09E5B40D" w:rsidR="00945CBC" w:rsidRDefault="00945CBC" w:rsidP="00945CBC">
      <w:pPr>
        <w:pStyle w:val="Lijstopsomteken"/>
        <w:numPr>
          <w:ilvl w:val="0"/>
          <w:numId w:val="0"/>
        </w:numPr>
        <w:ind w:left="432" w:hanging="432"/>
      </w:pPr>
    </w:p>
    <w:p w14:paraId="4C391403" w14:textId="44C1A742" w:rsidR="00945CBC" w:rsidRDefault="00945CBC" w:rsidP="00945CBC">
      <w:pPr>
        <w:pStyle w:val="Lijstopsomteken"/>
        <w:numPr>
          <w:ilvl w:val="0"/>
          <w:numId w:val="0"/>
        </w:numPr>
        <w:ind w:left="432" w:hanging="432"/>
      </w:pPr>
    </w:p>
    <w:p w14:paraId="543A6598" w14:textId="6FE777C5" w:rsidR="00945CBC" w:rsidRPr="00945CBC" w:rsidRDefault="00945CBC" w:rsidP="00945CBC">
      <w:pPr>
        <w:pStyle w:val="Kop1"/>
      </w:pPr>
      <w:r>
        <w:t>Hoe verdien ik hiermee?</w:t>
      </w:r>
    </w:p>
    <w:p w14:paraId="774C47A5" w14:textId="5145BED9" w:rsidR="00F5504C" w:rsidRDefault="00945CBC" w:rsidP="00F5504C">
      <w:pPr>
        <w:rPr>
          <w:color w:val="000000" w:themeColor="text1"/>
        </w:rPr>
      </w:pPr>
      <w:r>
        <w:rPr>
          <w:color w:val="000000" w:themeColor="text1"/>
        </w:rPr>
        <w:t xml:space="preserve">Er zijn verschillende manieren om hiermee te verdienen. Er kan bijvoorbeeld een bijdragen gevraagd worden per order. Of er zou een sponsor kunnen komen waar er </w:t>
      </w:r>
      <w:r w:rsidR="00141591">
        <w:rPr>
          <w:color w:val="000000" w:themeColor="text1"/>
        </w:rPr>
        <w:t>speciale evenementen worden georganiseerd.</w:t>
      </w:r>
    </w:p>
    <w:p w14:paraId="7BB76F62" w14:textId="4738F9AA" w:rsidR="00141591" w:rsidRDefault="00141591" w:rsidP="00F5504C">
      <w:pPr>
        <w:rPr>
          <w:color w:val="000000" w:themeColor="text1"/>
        </w:rPr>
      </w:pPr>
    </w:p>
    <w:p w14:paraId="6FCEBA5C" w14:textId="6F87EC0A" w:rsidR="00141591" w:rsidRDefault="00141591" w:rsidP="00F5504C">
      <w:pPr>
        <w:rPr>
          <w:color w:val="000000" w:themeColor="text1"/>
        </w:rPr>
      </w:pPr>
      <w:r>
        <w:rPr>
          <w:color w:val="000000" w:themeColor="text1"/>
        </w:rPr>
        <w:t>Maar om zomaar om een bijdragen te vragen kan je ook niet te veel aandacht meetrekken van klanten. Nu kan je bijvoorbeeld zeggen dat de klant geen bijdragen hoeft te betalen als ze meer dan 30+ euro betalen. Dit is alleen maar een voorbeeld.</w:t>
      </w:r>
    </w:p>
    <w:p w14:paraId="4C773C5C" w14:textId="155371A9" w:rsidR="00141591" w:rsidRDefault="00141591" w:rsidP="00F5504C">
      <w:pPr>
        <w:rPr>
          <w:color w:val="000000" w:themeColor="text1"/>
        </w:rPr>
      </w:pPr>
    </w:p>
    <w:p w14:paraId="3D3C2AE0" w14:textId="1CEB4195" w:rsidR="00141591" w:rsidRDefault="00F14E3A" w:rsidP="00F5504C">
      <w:pPr>
        <w:rPr>
          <w:color w:val="000000" w:themeColor="text1"/>
        </w:rPr>
      </w:pPr>
      <w:r w:rsidRPr="00F14E3A">
        <w:rPr>
          <w:color w:val="FF0000"/>
        </w:rPr>
        <w:t xml:space="preserve">DISCLAIMER: ALLEEN WANNEER DE WEBSITE AAN HET GROEIEN IS ZOU HET VOLGENDE EEN PLAN KUNNEN WORDEN: </w:t>
      </w:r>
      <w:r>
        <w:rPr>
          <w:color w:val="000000" w:themeColor="text1"/>
        </w:rPr>
        <w:t>(</w:t>
      </w:r>
      <w:r w:rsidR="00141591">
        <w:rPr>
          <w:color w:val="000000" w:themeColor="text1"/>
        </w:rPr>
        <w:t xml:space="preserve">Dit zal waarschijnlijk mijn manier worden. </w:t>
      </w:r>
      <w:r w:rsidR="00CA741E">
        <w:rPr>
          <w:color w:val="000000" w:themeColor="text1"/>
        </w:rPr>
        <w:t xml:space="preserve">Sinds ik geen kracht zal hebben over de aankopen die gemaakt zullen worden, zal ik een andere manier moeten vinden. Ik heb opgezocht hoe marktplaats dit doet. Zij vragen bij elke 200 euro aanvraag van een klant die een product wil verkopen een extra 6 euro. Sinds ik alleen comicboeken op mijn website wil hebben kan ik de prijs was lager zetten, sinds de meeste comicboeken niet over de 200 euro zullen zijn. </w:t>
      </w:r>
    </w:p>
    <w:p w14:paraId="0905E56D" w14:textId="423F42FD" w:rsidR="00CA741E" w:rsidRDefault="00CA741E" w:rsidP="00F5504C">
      <w:pPr>
        <w:rPr>
          <w:color w:val="000000" w:themeColor="text1"/>
        </w:rPr>
      </w:pPr>
    </w:p>
    <w:p w14:paraId="0FF9CD30" w14:textId="531328B5" w:rsidR="00CA741E" w:rsidRDefault="00F14E3A" w:rsidP="00F5504C">
      <w:pPr>
        <w:rPr>
          <w:color w:val="000000" w:themeColor="text1"/>
        </w:rPr>
      </w:pPr>
      <w:r>
        <w:rPr>
          <w:color w:val="000000" w:themeColor="text1"/>
        </w:rPr>
        <w:t>Als een klant een comicboek wil verkopen dat boven de 30 euro is, moet hij 2 euro als bijdragen toevoegen om het online te zetten.)</w:t>
      </w:r>
    </w:p>
    <w:p w14:paraId="210D8EB5" w14:textId="20287F43" w:rsidR="00355DC3" w:rsidRDefault="00355DC3" w:rsidP="00F5504C">
      <w:pPr>
        <w:rPr>
          <w:color w:val="000000" w:themeColor="text1"/>
        </w:rPr>
      </w:pPr>
    </w:p>
    <w:p w14:paraId="1D505087" w14:textId="759440BC" w:rsidR="00C93F1E" w:rsidRDefault="00355DC3" w:rsidP="00F5504C">
      <w:pPr>
        <w:rPr>
          <w:color w:val="000000" w:themeColor="text1"/>
        </w:rPr>
      </w:pPr>
      <w:r>
        <w:rPr>
          <w:color w:val="000000" w:themeColor="text1"/>
        </w:rPr>
        <w:t xml:space="preserve">Ik heb iets gevonden genaamd google </w:t>
      </w:r>
      <w:proofErr w:type="spellStart"/>
      <w:r>
        <w:rPr>
          <w:color w:val="000000" w:themeColor="text1"/>
        </w:rPr>
        <w:t>adsense</w:t>
      </w:r>
      <w:proofErr w:type="spellEnd"/>
      <w:r>
        <w:rPr>
          <w:color w:val="000000" w:themeColor="text1"/>
        </w:rPr>
        <w:t xml:space="preserve">. </w:t>
      </w:r>
      <w:r w:rsidR="00C93F1E">
        <w:rPr>
          <w:color w:val="000000" w:themeColor="text1"/>
        </w:rPr>
        <w:t>Het werkt als volgt:</w:t>
      </w:r>
    </w:p>
    <w:p w14:paraId="1B0C7332" w14:textId="77777777" w:rsidR="00C93F1E" w:rsidRDefault="00C93F1E" w:rsidP="00F5504C">
      <w:pPr>
        <w:rPr>
          <w:color w:val="000000" w:themeColor="text1"/>
        </w:rPr>
      </w:pPr>
    </w:p>
    <w:p w14:paraId="59813ADD" w14:textId="44C9EC0C" w:rsidR="00C93F1E" w:rsidRDefault="00C93F1E" w:rsidP="00F5504C">
      <w:pPr>
        <w:rPr>
          <w:color w:val="000000" w:themeColor="text1"/>
        </w:rPr>
      </w:pPr>
      <w:r>
        <w:rPr>
          <w:color w:val="000000" w:themeColor="text1"/>
        </w:rPr>
        <w:t xml:space="preserve">Google </w:t>
      </w:r>
      <w:proofErr w:type="spellStart"/>
      <w:r>
        <w:rPr>
          <w:color w:val="000000" w:themeColor="text1"/>
        </w:rPr>
        <w:t>AdSense</w:t>
      </w:r>
      <w:proofErr w:type="spellEnd"/>
      <w:r>
        <w:rPr>
          <w:color w:val="000000" w:themeColor="text1"/>
        </w:rPr>
        <w:t xml:space="preserve"> werkt samen met Google </w:t>
      </w:r>
      <w:proofErr w:type="spellStart"/>
      <w:r>
        <w:rPr>
          <w:color w:val="000000" w:themeColor="text1"/>
        </w:rPr>
        <w:t>Ads</w:t>
      </w:r>
      <w:proofErr w:type="spellEnd"/>
      <w:r>
        <w:rPr>
          <w:color w:val="000000" w:themeColor="text1"/>
        </w:rPr>
        <w:t xml:space="preserve">. Klanten komen naar Google </w:t>
      </w:r>
      <w:proofErr w:type="spellStart"/>
      <w:r>
        <w:rPr>
          <w:color w:val="000000" w:themeColor="text1"/>
        </w:rPr>
        <w:t>Ads</w:t>
      </w:r>
      <w:proofErr w:type="spellEnd"/>
      <w:r>
        <w:rPr>
          <w:color w:val="000000" w:themeColor="text1"/>
        </w:rPr>
        <w:t xml:space="preserve"> om hun websites te adverteren, De klanten bij Google </w:t>
      </w:r>
      <w:proofErr w:type="spellStart"/>
      <w:r>
        <w:rPr>
          <w:color w:val="000000" w:themeColor="text1"/>
        </w:rPr>
        <w:t>AdSense</w:t>
      </w:r>
      <w:proofErr w:type="spellEnd"/>
      <w:r>
        <w:rPr>
          <w:color w:val="000000" w:themeColor="text1"/>
        </w:rPr>
        <w:t xml:space="preserve"> stoppen die advertenties in hun </w:t>
      </w:r>
      <w:r>
        <w:rPr>
          <w:color w:val="000000" w:themeColor="text1"/>
        </w:rPr>
        <w:lastRenderedPageBreak/>
        <w:t xml:space="preserve">websites. Het systeem van google zorgt ervoor dat je </w:t>
      </w:r>
      <w:proofErr w:type="spellStart"/>
      <w:r>
        <w:rPr>
          <w:color w:val="000000" w:themeColor="text1"/>
        </w:rPr>
        <w:t>ads</w:t>
      </w:r>
      <w:proofErr w:type="spellEnd"/>
      <w:r>
        <w:rPr>
          <w:color w:val="000000" w:themeColor="text1"/>
        </w:rPr>
        <w:t xml:space="preserve"> krijgt die bij je website passen. Elke keer wanneer een klant op een advertentie klikt bij een website, krijgt de </w:t>
      </w:r>
      <w:proofErr w:type="spellStart"/>
      <w:r>
        <w:rPr>
          <w:color w:val="000000" w:themeColor="text1"/>
        </w:rPr>
        <w:t>creator</w:t>
      </w:r>
      <w:proofErr w:type="spellEnd"/>
      <w:r>
        <w:rPr>
          <w:color w:val="000000" w:themeColor="text1"/>
        </w:rPr>
        <w:t xml:space="preserve"> van de website geld. Dit ligt ook aan wat voor soort advertenties het zijn. Als je bijvoorbeeld een </w:t>
      </w:r>
      <w:proofErr w:type="spellStart"/>
      <w:r>
        <w:rPr>
          <w:color w:val="000000" w:themeColor="text1"/>
        </w:rPr>
        <w:t>law</w:t>
      </w:r>
      <w:proofErr w:type="spellEnd"/>
      <w:r>
        <w:rPr>
          <w:color w:val="000000" w:themeColor="text1"/>
        </w:rPr>
        <w:t xml:space="preserve"> website hebt, kan je daar zo’n 10 euro per klik mee verdienen. </w:t>
      </w:r>
      <w:r w:rsidR="00271A2E">
        <w:rPr>
          <w:color w:val="000000" w:themeColor="text1"/>
        </w:rPr>
        <w:t>Ik weet niet hoeveel ik kan verdienen met comicboeken, maar het is een manier om betaalt te krijgen en ik wil dit zeker in mijn website stoppen.</w:t>
      </w:r>
    </w:p>
    <w:p w14:paraId="1171692B" w14:textId="46DC642C" w:rsidR="00271A2E" w:rsidRDefault="00271A2E" w:rsidP="00F5504C">
      <w:pPr>
        <w:rPr>
          <w:color w:val="000000" w:themeColor="text1"/>
        </w:rPr>
      </w:pPr>
    </w:p>
    <w:p w14:paraId="0FFBC5C0" w14:textId="00661DE5" w:rsidR="00271A2E" w:rsidRDefault="00271A2E" w:rsidP="00F5504C">
      <w:pPr>
        <w:rPr>
          <w:color w:val="000000" w:themeColor="text1"/>
        </w:rPr>
      </w:pPr>
      <w:r>
        <w:rPr>
          <w:color w:val="000000" w:themeColor="text1"/>
        </w:rPr>
        <w:t>Een andere manier is om mensen te laten betalen om hun product op het “aanbevolen” te krijgen. Dit klinkt ook als een goed idee dat ik later erop kan zetten.</w:t>
      </w:r>
    </w:p>
    <w:p w14:paraId="689579CF" w14:textId="496EED11" w:rsidR="00271A2E" w:rsidRDefault="00271A2E" w:rsidP="00F5504C">
      <w:pPr>
        <w:rPr>
          <w:color w:val="000000" w:themeColor="text1"/>
        </w:rPr>
      </w:pPr>
    </w:p>
    <w:p w14:paraId="3F89787F" w14:textId="0B9C1C71" w:rsidR="00271A2E" w:rsidRDefault="00271A2E" w:rsidP="00F5504C">
      <w:pPr>
        <w:rPr>
          <w:color w:val="000000" w:themeColor="text1"/>
        </w:rPr>
      </w:pPr>
      <w:r>
        <w:rPr>
          <w:color w:val="000000" w:themeColor="text1"/>
        </w:rPr>
        <w:t>Nog een manier is om een “premium” keuze te geven. Klanten kunnen maandelijks betalen om bijvoorbeeld geen 2 euro per 30 euro aan comicboeken te verkopen. Hier moet nog aan gewerkt worden en ik ben niet zeker of ik dit wil doen, maar het is wel een goed idee.</w:t>
      </w:r>
    </w:p>
    <w:p w14:paraId="7EFBDA5D" w14:textId="1EF50E49" w:rsidR="00271A2E" w:rsidRDefault="00271A2E" w:rsidP="00F5504C">
      <w:pPr>
        <w:rPr>
          <w:color w:val="000000" w:themeColor="text1"/>
        </w:rPr>
      </w:pPr>
    </w:p>
    <w:p w14:paraId="3A31BA98" w14:textId="20D03C47" w:rsidR="00271A2E" w:rsidRDefault="00271A2E" w:rsidP="00F5504C">
      <w:pPr>
        <w:rPr>
          <w:color w:val="000000" w:themeColor="text1"/>
        </w:rPr>
      </w:pPr>
    </w:p>
    <w:p w14:paraId="6FA52836" w14:textId="2E049734" w:rsidR="00271A2E" w:rsidRDefault="00271A2E" w:rsidP="00F5504C">
      <w:pPr>
        <w:rPr>
          <w:color w:val="000000" w:themeColor="text1"/>
        </w:rPr>
      </w:pPr>
    </w:p>
    <w:p w14:paraId="01297BD6" w14:textId="6B0D2459" w:rsidR="00271A2E" w:rsidRDefault="00271A2E" w:rsidP="00271A2E">
      <w:pPr>
        <w:pStyle w:val="Kop1"/>
      </w:pPr>
      <w:r>
        <w:t>Webshop naam</w:t>
      </w:r>
    </w:p>
    <w:p w14:paraId="77096CE2" w14:textId="7EF51690" w:rsidR="00E2174B" w:rsidRDefault="00E2174B" w:rsidP="00271A2E">
      <w:r>
        <w:t>Mijn hele website gaat over comicboeken. Dus het zal waarschijnlijk ‘comic’ erin hebben. Misschien iets met nog een ‘C’? Zo klinkt het beter, net zoals comic con.</w:t>
      </w:r>
      <w:r w:rsidR="00F1658C">
        <w:t xml:space="preserve"> Hier zijn een paar keuzes:</w:t>
      </w:r>
    </w:p>
    <w:p w14:paraId="6E37FF76" w14:textId="77777777" w:rsidR="00E2174B" w:rsidRDefault="00E2174B" w:rsidP="00271A2E"/>
    <w:p w14:paraId="306B683B" w14:textId="77777777" w:rsidR="00E2174B" w:rsidRDefault="00E2174B" w:rsidP="00E2174B">
      <w:pPr>
        <w:pStyle w:val="Lijstopsomteken"/>
      </w:pPr>
      <w:proofErr w:type="spellStart"/>
      <w:r>
        <w:t>Comicbox</w:t>
      </w:r>
      <w:proofErr w:type="spellEnd"/>
    </w:p>
    <w:p w14:paraId="4C2628EA" w14:textId="77777777" w:rsidR="00E2174B" w:rsidRDefault="00E2174B" w:rsidP="00E2174B">
      <w:pPr>
        <w:pStyle w:val="Lijstopsomteken"/>
      </w:pPr>
      <w:proofErr w:type="spellStart"/>
      <w:r>
        <w:t>Acomic</w:t>
      </w:r>
      <w:proofErr w:type="spellEnd"/>
    </w:p>
    <w:p w14:paraId="01DCC26D" w14:textId="77777777" w:rsidR="00E2174B" w:rsidRDefault="00E2174B" w:rsidP="00E2174B">
      <w:pPr>
        <w:pStyle w:val="Lijstopsomteken"/>
      </w:pPr>
      <w:r>
        <w:t>Comicbase</w:t>
      </w:r>
    </w:p>
    <w:p w14:paraId="309745BB" w14:textId="77777777" w:rsidR="00E2174B" w:rsidRDefault="00E2174B" w:rsidP="00E2174B">
      <w:pPr>
        <w:pStyle w:val="Lijstopsomteken"/>
      </w:pPr>
      <w:proofErr w:type="spellStart"/>
      <w:r>
        <w:t>Comicult</w:t>
      </w:r>
      <w:proofErr w:type="spellEnd"/>
    </w:p>
    <w:p w14:paraId="2B853B57" w14:textId="77777777" w:rsidR="00E2174B" w:rsidRDefault="00E2174B" w:rsidP="00E2174B">
      <w:pPr>
        <w:pStyle w:val="Lijstopsomteken"/>
      </w:pPr>
      <w:proofErr w:type="spellStart"/>
      <w:r>
        <w:t>Procomic</w:t>
      </w:r>
      <w:proofErr w:type="spellEnd"/>
    </w:p>
    <w:p w14:paraId="07FD3460" w14:textId="77777777" w:rsidR="00E2174B" w:rsidRDefault="00E2174B" w:rsidP="00E2174B">
      <w:pPr>
        <w:pStyle w:val="Lijstopsomteken"/>
      </w:pPr>
      <w:r>
        <w:t>Comicside</w:t>
      </w:r>
    </w:p>
    <w:p w14:paraId="7238655D" w14:textId="54B7741C" w:rsidR="00271A2E" w:rsidRPr="00271A2E" w:rsidRDefault="00E2174B" w:rsidP="00E2174B">
      <w:pPr>
        <w:pStyle w:val="Lijstopsomteken"/>
      </w:pPr>
      <w:r>
        <w:t xml:space="preserve">Comic </w:t>
      </w:r>
      <w:proofErr w:type="spellStart"/>
      <w:r>
        <w:t>city</w:t>
      </w:r>
      <w:proofErr w:type="spellEnd"/>
      <w:r>
        <w:t xml:space="preserve"> </w:t>
      </w:r>
    </w:p>
    <w:p w14:paraId="47EFA20B" w14:textId="3FC74DD1" w:rsidR="00F5504C" w:rsidRDefault="00F5504C" w:rsidP="00F5504C">
      <w:pPr>
        <w:rPr>
          <w:color w:val="000000" w:themeColor="text1"/>
        </w:rPr>
      </w:pPr>
    </w:p>
    <w:p w14:paraId="5C012EA7" w14:textId="3467B3CE" w:rsidR="00B033C5" w:rsidRDefault="00B033C5" w:rsidP="00F5504C">
      <w:pPr>
        <w:rPr>
          <w:color w:val="000000" w:themeColor="text1"/>
        </w:rPr>
      </w:pPr>
    </w:p>
    <w:p w14:paraId="0969B856" w14:textId="37D16E32" w:rsidR="00B033C5" w:rsidRDefault="00B033C5" w:rsidP="00F5504C">
      <w:pPr>
        <w:rPr>
          <w:color w:val="000000" w:themeColor="text1"/>
        </w:rPr>
      </w:pPr>
    </w:p>
    <w:p w14:paraId="787D3B6B" w14:textId="72BCB221" w:rsidR="00B033C5" w:rsidRDefault="00B033C5" w:rsidP="00F5504C">
      <w:pPr>
        <w:rPr>
          <w:color w:val="FF0000"/>
        </w:rPr>
      </w:pPr>
      <w:r>
        <w:rPr>
          <w:color w:val="000000" w:themeColor="text1"/>
        </w:rPr>
        <w:t xml:space="preserve">Ik heb de beslissing genomen. Het wordt </w:t>
      </w:r>
      <w:r w:rsidRPr="00B033C5">
        <w:rPr>
          <w:color w:val="FF0000"/>
        </w:rPr>
        <w:t>acomic.one</w:t>
      </w:r>
    </w:p>
    <w:p w14:paraId="4C0A8EEE" w14:textId="4C1A0C83" w:rsidR="00374CC9" w:rsidRDefault="00374CC9" w:rsidP="00F5504C">
      <w:pPr>
        <w:rPr>
          <w:color w:val="FF0000"/>
        </w:rPr>
      </w:pPr>
    </w:p>
    <w:p w14:paraId="1E5EE571" w14:textId="3994F073" w:rsidR="00374CC9" w:rsidRDefault="00374CC9" w:rsidP="00F5504C">
      <w:pPr>
        <w:rPr>
          <w:color w:val="FF0000"/>
        </w:rPr>
      </w:pPr>
    </w:p>
    <w:p w14:paraId="21D941CC" w14:textId="77777777" w:rsidR="00374CC9" w:rsidRPr="00F5504C" w:rsidRDefault="00374CC9" w:rsidP="00F5504C">
      <w:pPr>
        <w:rPr>
          <w:color w:val="000000" w:themeColor="text1"/>
        </w:rPr>
      </w:pPr>
    </w:p>
    <w:p w14:paraId="57B8332F" w14:textId="50D352CE" w:rsidR="00F5504C" w:rsidRPr="00F5504C" w:rsidRDefault="00F5504C" w:rsidP="00F5504C">
      <w:pPr>
        <w:rPr>
          <w:color w:val="000000" w:themeColor="text1"/>
        </w:rPr>
      </w:pPr>
    </w:p>
    <w:p w14:paraId="7869F154" w14:textId="555F0D86" w:rsidR="001A7EDC" w:rsidRPr="00F5504C" w:rsidRDefault="001A7EDC">
      <w:pPr>
        <w:pStyle w:val="Kop2"/>
      </w:pPr>
    </w:p>
    <w:sectPr w:rsidR="001A7EDC" w:rsidRPr="00F5504C">
      <w:footerReference w:type="default" r:id="rId8"/>
      <w:pgSz w:w="11907" w:h="16839" w:code="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7DCF1B" w14:textId="77777777" w:rsidR="00C26222" w:rsidRDefault="00C26222">
      <w:r>
        <w:separator/>
      </w:r>
    </w:p>
    <w:p w14:paraId="327F2623" w14:textId="77777777" w:rsidR="00C26222" w:rsidRDefault="00C26222"/>
  </w:endnote>
  <w:endnote w:type="continuationSeparator" w:id="0">
    <w:p w14:paraId="7C2DE987" w14:textId="77777777" w:rsidR="00C26222" w:rsidRDefault="00C26222">
      <w:r>
        <w:continuationSeparator/>
      </w:r>
    </w:p>
    <w:p w14:paraId="0864CB58" w14:textId="77777777" w:rsidR="00C26222" w:rsidRDefault="00C262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EE"/>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0699706"/>
      <w:docPartObj>
        <w:docPartGallery w:val="Page Numbers (Bottom of Page)"/>
        <w:docPartUnique/>
      </w:docPartObj>
    </w:sdtPr>
    <w:sdtEndPr>
      <w:rPr>
        <w:noProof/>
      </w:rPr>
    </w:sdtEndPr>
    <w:sdtContent>
      <w:p w14:paraId="657817AB" w14:textId="77777777" w:rsidR="001A7EDC" w:rsidRDefault="00D9010B">
        <w:pPr>
          <w:pStyle w:val="Voetteks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8D7248" w14:textId="77777777" w:rsidR="00C26222" w:rsidRDefault="00C26222">
      <w:r>
        <w:separator/>
      </w:r>
    </w:p>
    <w:p w14:paraId="65663F85" w14:textId="77777777" w:rsidR="00C26222" w:rsidRDefault="00C26222"/>
  </w:footnote>
  <w:footnote w:type="continuationSeparator" w:id="0">
    <w:p w14:paraId="735B36D0" w14:textId="77777777" w:rsidR="00C26222" w:rsidRDefault="00C26222">
      <w:r>
        <w:continuationSeparator/>
      </w:r>
    </w:p>
    <w:p w14:paraId="0D52CF9D" w14:textId="77777777" w:rsidR="00C26222" w:rsidRDefault="00C2622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CE6A4DB2"/>
    <w:lvl w:ilvl="0">
      <w:start w:val="1"/>
      <w:numFmt w:val="bullet"/>
      <w:pStyle w:val="Lijstopsomteken"/>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Lijstopsomteken"/>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785457"/>
    <w:multiLevelType w:val="multilevel"/>
    <w:tmpl w:val="AF386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3601C7"/>
    <w:multiLevelType w:val="multilevel"/>
    <w:tmpl w:val="AFFE2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EE4505"/>
    <w:multiLevelType w:val="multilevel"/>
    <w:tmpl w:val="1D640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AB4355"/>
    <w:multiLevelType w:val="hybridMultilevel"/>
    <w:tmpl w:val="0B203272"/>
    <w:lvl w:ilvl="0" w:tplc="CE0E85FE">
      <w:start w:val="1"/>
      <w:numFmt w:val="decimal"/>
      <w:pStyle w:val="Lijstnummering"/>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6"/>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B45"/>
    <w:rsid w:val="00141591"/>
    <w:rsid w:val="001A7EDC"/>
    <w:rsid w:val="00271A2E"/>
    <w:rsid w:val="00355DC3"/>
    <w:rsid w:val="00374CC9"/>
    <w:rsid w:val="004E0999"/>
    <w:rsid w:val="00886AB8"/>
    <w:rsid w:val="00945CBC"/>
    <w:rsid w:val="00981F47"/>
    <w:rsid w:val="00B033C5"/>
    <w:rsid w:val="00B80B45"/>
    <w:rsid w:val="00BA6759"/>
    <w:rsid w:val="00C26222"/>
    <w:rsid w:val="00C55403"/>
    <w:rsid w:val="00C93F1E"/>
    <w:rsid w:val="00CA741E"/>
    <w:rsid w:val="00D9010B"/>
    <w:rsid w:val="00DC6DEE"/>
    <w:rsid w:val="00E2174B"/>
    <w:rsid w:val="00EB0D55"/>
    <w:rsid w:val="00F14E3A"/>
    <w:rsid w:val="00F1658C"/>
    <w:rsid w:val="00F55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EDB82A"/>
  <w15:chartTrackingRefBased/>
  <w15:docId w15:val="{0AFB2382-C05D-C044-BE6A-AECF68142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30"/>
        <w:szCs w:val="30"/>
        <w:lang w:val="nl-NL" w:eastAsia="ja-JP" w:bidi="nl-NL"/>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5504C"/>
    <w:pPr>
      <w:spacing w:after="0" w:line="240" w:lineRule="auto"/>
    </w:pPr>
    <w:rPr>
      <w:rFonts w:ascii="Times New Roman" w:eastAsia="Times New Roman" w:hAnsi="Times New Roman" w:cs="Times New Roman"/>
      <w:color w:val="auto"/>
      <w:sz w:val="24"/>
      <w:szCs w:val="24"/>
      <w:lang w:eastAsia="nl-NL" w:bidi="ar-SA"/>
    </w:rPr>
  </w:style>
  <w:style w:type="paragraph" w:styleId="Kop1">
    <w:name w:val="heading 1"/>
    <w:basedOn w:val="Standaard"/>
    <w:next w:val="Standaard"/>
    <w:link w:val="Kop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Kop2">
    <w:name w:val="heading 2"/>
    <w:basedOn w:val="Standaard"/>
    <w:next w:val="Standaard"/>
    <w:link w:val="Kop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Kop3">
    <w:name w:val="heading 3"/>
    <w:basedOn w:val="Standaard"/>
    <w:next w:val="Standaard"/>
    <w:link w:val="Kop3Char"/>
    <w:uiPriority w:val="9"/>
    <w:unhideWhenUsed/>
    <w:qFormat/>
    <w:pPr>
      <w:keepNext/>
      <w:keepLines/>
      <w:spacing w:before="460"/>
      <w:outlineLvl w:val="2"/>
    </w:pPr>
    <w:rPr>
      <w:rFonts w:asciiTheme="majorHAnsi" w:eastAsiaTheme="majorEastAsia" w:hAnsiTheme="majorHAnsi" w:cstheme="majorBidi"/>
      <w:sz w:val="40"/>
    </w:rPr>
  </w:style>
  <w:style w:type="paragraph" w:styleId="Kop4">
    <w:name w:val="heading 4"/>
    <w:basedOn w:val="Standaard"/>
    <w:next w:val="Standaard"/>
    <w:link w:val="Kop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Kop5">
    <w:name w:val="heading 5"/>
    <w:basedOn w:val="Standaard"/>
    <w:next w:val="Standaard"/>
    <w:link w:val="Kop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Kop6">
    <w:name w:val="heading 6"/>
    <w:basedOn w:val="Standaard"/>
    <w:next w:val="Standaard"/>
    <w:link w:val="Kop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Kop7">
    <w:name w:val="heading 7"/>
    <w:basedOn w:val="Standaard"/>
    <w:next w:val="Standaard"/>
    <w:link w:val="Kop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Kop8">
    <w:name w:val="heading 8"/>
    <w:basedOn w:val="Standaard"/>
    <w:next w:val="Standaard"/>
    <w:link w:val="Kop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Kop9">
    <w:name w:val="heading 9"/>
    <w:basedOn w:val="Standaard"/>
    <w:next w:val="Standaard"/>
    <w:link w:val="Kop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opsomteken">
    <w:name w:val="List Bullet"/>
    <w:basedOn w:val="Standaard"/>
    <w:uiPriority w:val="9"/>
    <w:qFormat/>
    <w:pPr>
      <w:numPr>
        <w:numId w:val="3"/>
      </w:numPr>
    </w:pPr>
  </w:style>
  <w:style w:type="character" w:customStyle="1" w:styleId="Kop1Char">
    <w:name w:val="Kop 1 Char"/>
    <w:basedOn w:val="Standaardalinea-lettertype"/>
    <w:link w:val="Kop1"/>
    <w:uiPriority w:val="9"/>
    <w:rPr>
      <w:rFonts w:asciiTheme="majorHAnsi" w:eastAsiaTheme="majorEastAsia" w:hAnsiTheme="majorHAnsi" w:cstheme="majorBidi"/>
      <w:color w:val="731C3F" w:themeColor="accent1"/>
      <w:sz w:val="40"/>
      <w:szCs w:val="32"/>
    </w:rPr>
  </w:style>
  <w:style w:type="paragraph" w:styleId="Lijstnummering">
    <w:name w:val="List Number"/>
    <w:basedOn w:val="Standaard"/>
    <w:uiPriority w:val="9"/>
    <w:qFormat/>
    <w:pPr>
      <w:numPr>
        <w:numId w:val="4"/>
      </w:numPr>
    </w:pPr>
  </w:style>
  <w:style w:type="paragraph" w:styleId="Koptekst">
    <w:name w:val="header"/>
    <w:basedOn w:val="Standaard"/>
    <w:link w:val="KoptekstChar"/>
    <w:uiPriority w:val="99"/>
    <w:unhideWhenUsed/>
    <w:qFormat/>
  </w:style>
  <w:style w:type="character" w:customStyle="1" w:styleId="KoptekstChar">
    <w:name w:val="Koptekst Char"/>
    <w:basedOn w:val="Standaardalinea-lettertype"/>
    <w:link w:val="Koptekst"/>
    <w:uiPriority w:val="99"/>
  </w:style>
  <w:style w:type="paragraph" w:styleId="Voettekst">
    <w:name w:val="footer"/>
    <w:basedOn w:val="Standaard"/>
    <w:link w:val="VoettekstChar"/>
    <w:uiPriority w:val="99"/>
    <w:unhideWhenUsed/>
    <w:qFormat/>
  </w:style>
  <w:style w:type="character" w:customStyle="1" w:styleId="VoettekstChar">
    <w:name w:val="Voettekst Char"/>
    <w:basedOn w:val="Standaardalinea-lettertype"/>
    <w:link w:val="Voettekst"/>
    <w:uiPriority w:val="99"/>
  </w:style>
  <w:style w:type="character" w:styleId="Tekstvantijdelijkeaanduiding">
    <w:name w:val="Placeholder Text"/>
    <w:basedOn w:val="Standaardalinea-lettertype"/>
    <w:uiPriority w:val="99"/>
    <w:semiHidden/>
    <w:rPr>
      <w:color w:val="808080"/>
    </w:rPr>
  </w:style>
  <w:style w:type="paragraph" w:styleId="Titel">
    <w:name w:val="Title"/>
    <w:basedOn w:val="Standaard"/>
    <w:link w:val="TitelChar"/>
    <w:uiPriority w:val="10"/>
    <w:semiHidden/>
    <w:unhideWhenUsed/>
    <w:qFormat/>
    <w:pPr>
      <w:spacing w:after="60"/>
      <w:contextualSpacing/>
    </w:pPr>
    <w:rPr>
      <w:rFonts w:asciiTheme="majorHAnsi" w:eastAsiaTheme="majorEastAsia" w:hAnsiTheme="majorHAnsi" w:cstheme="majorBidi"/>
      <w:caps/>
      <w:color w:val="262626" w:themeColor="text1" w:themeTint="D9"/>
      <w:kern w:val="28"/>
      <w:sz w:val="66"/>
      <w:szCs w:val="56"/>
    </w:rPr>
  </w:style>
  <w:style w:type="character" w:customStyle="1" w:styleId="TitelChar">
    <w:name w:val="Titel Char"/>
    <w:basedOn w:val="Standaardalinea-lettertype"/>
    <w:link w:val="Titel"/>
    <w:uiPriority w:val="10"/>
    <w:semiHidden/>
    <w:rPr>
      <w:rFonts w:asciiTheme="majorHAnsi" w:eastAsiaTheme="majorEastAsia" w:hAnsiTheme="majorHAnsi" w:cstheme="majorBidi"/>
      <w:caps/>
      <w:color w:val="262626" w:themeColor="text1" w:themeTint="D9"/>
      <w:kern w:val="28"/>
      <w:sz w:val="66"/>
      <w:szCs w:val="56"/>
    </w:rPr>
  </w:style>
  <w:style w:type="paragraph" w:styleId="Ondertitel">
    <w:name w:val="Subtitle"/>
    <w:basedOn w:val="Standaard"/>
    <w:link w:val="OndertitelChar"/>
    <w:uiPriority w:val="11"/>
    <w:semiHidden/>
    <w:unhideWhenUsed/>
    <w:qFormat/>
    <w:pPr>
      <w:numPr>
        <w:ilvl w:val="1"/>
      </w:numPr>
      <w:spacing w:after="520"/>
      <w:contextualSpacing/>
    </w:pPr>
    <w:rPr>
      <w:rFonts w:eastAsiaTheme="minorEastAsia"/>
      <w:caps/>
      <w:sz w:val="40"/>
    </w:rPr>
  </w:style>
  <w:style w:type="character" w:customStyle="1" w:styleId="OndertitelChar">
    <w:name w:val="Ondertitel Char"/>
    <w:basedOn w:val="Standaardalinea-lettertype"/>
    <w:link w:val="Ondertitel"/>
    <w:uiPriority w:val="11"/>
    <w:semiHidden/>
    <w:rPr>
      <w:rFonts w:eastAsiaTheme="minorEastAsia"/>
      <w:caps/>
      <w:sz w:val="40"/>
    </w:rPr>
  </w:style>
  <w:style w:type="character" w:styleId="Intensieveverwijzing">
    <w:name w:val="Intense Reference"/>
    <w:basedOn w:val="Standaardalinea-lettertype"/>
    <w:uiPriority w:val="32"/>
    <w:semiHidden/>
    <w:unhideWhenUsed/>
    <w:qFormat/>
    <w:rPr>
      <w:b/>
      <w:bCs/>
      <w:caps/>
      <w:smallCaps w:val="0"/>
      <w:color w:val="262626" w:themeColor="text1" w:themeTint="D9"/>
      <w:spacing w:val="0"/>
    </w:rPr>
  </w:style>
  <w:style w:type="character" w:styleId="Titelvanboek">
    <w:name w:val="Book Title"/>
    <w:basedOn w:val="Standaardalinea-lettertype"/>
    <w:uiPriority w:val="33"/>
    <w:semiHidden/>
    <w:unhideWhenUsed/>
    <w:rPr>
      <w:b w:val="0"/>
      <w:bCs/>
      <w:i w:val="0"/>
      <w:iCs/>
      <w:spacing w:val="0"/>
      <w:u w:val="single"/>
    </w:rPr>
  </w:style>
  <w:style w:type="character" w:customStyle="1" w:styleId="Kop2Char">
    <w:name w:val="Kop 2 Char"/>
    <w:basedOn w:val="Standaardalinea-lettertype"/>
    <w:link w:val="Kop2"/>
    <w:uiPriority w:val="9"/>
    <w:rPr>
      <w:rFonts w:asciiTheme="majorHAnsi" w:eastAsiaTheme="majorEastAsia" w:hAnsiTheme="majorHAnsi" w:cstheme="majorBidi"/>
      <w:b/>
      <w:color w:val="7F7F7F" w:themeColor="text1" w:themeTint="80"/>
      <w:szCs w:val="26"/>
    </w:rPr>
  </w:style>
  <w:style w:type="character" w:customStyle="1" w:styleId="Kop3Char">
    <w:name w:val="Kop 3 Char"/>
    <w:basedOn w:val="Standaardalinea-lettertype"/>
    <w:link w:val="Kop3"/>
    <w:uiPriority w:val="9"/>
    <w:rPr>
      <w:rFonts w:asciiTheme="majorHAnsi" w:eastAsiaTheme="majorEastAsia" w:hAnsiTheme="majorHAnsi" w:cstheme="majorBidi"/>
      <w:sz w:val="40"/>
      <w:szCs w:val="24"/>
    </w:rPr>
  </w:style>
  <w:style w:type="character" w:customStyle="1" w:styleId="Kop4Char">
    <w:name w:val="Kop 4 Char"/>
    <w:basedOn w:val="Standaardalinea-lettertype"/>
    <w:link w:val="Kop4"/>
    <w:uiPriority w:val="9"/>
    <w:semiHidden/>
    <w:rPr>
      <w:rFonts w:asciiTheme="majorHAnsi" w:eastAsiaTheme="majorEastAsia" w:hAnsiTheme="majorHAnsi" w:cstheme="majorBidi"/>
      <w:i/>
      <w:iCs/>
      <w:sz w:val="40"/>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262626" w:themeColor="text1" w:themeTint="D9"/>
      <w:sz w:val="34"/>
    </w:rPr>
  </w:style>
  <w:style w:type="character" w:customStyle="1" w:styleId="Kop6Char">
    <w:name w:val="Kop 6 Char"/>
    <w:basedOn w:val="Standaardalinea-lettertype"/>
    <w:link w:val="Kop6"/>
    <w:uiPriority w:val="9"/>
    <w:semiHidden/>
    <w:rPr>
      <w:rFonts w:asciiTheme="majorHAnsi" w:eastAsiaTheme="majorEastAsia" w:hAnsiTheme="majorHAnsi" w:cstheme="majorBidi"/>
      <w:i/>
      <w:color w:val="262626" w:themeColor="text1" w:themeTint="D9"/>
      <w:sz w:val="34"/>
    </w:rPr>
  </w:style>
  <w:style w:type="character" w:customStyle="1" w:styleId="Kop7Char">
    <w:name w:val="Kop 7 Char"/>
    <w:basedOn w:val="Standaardalinea-lettertype"/>
    <w:link w:val="Kop7"/>
    <w:uiPriority w:val="9"/>
    <w:semiHidden/>
    <w:rPr>
      <w:rFonts w:asciiTheme="majorHAnsi" w:eastAsiaTheme="majorEastAsia" w:hAnsiTheme="majorHAnsi" w:cstheme="majorBidi"/>
      <w:iCs/>
      <w:sz w:val="34"/>
    </w:rPr>
  </w:style>
  <w:style w:type="character" w:customStyle="1" w:styleId="Kop8Char">
    <w:name w:val="Kop 8 Char"/>
    <w:basedOn w:val="Standaardalinea-lettertype"/>
    <w:link w:val="Kop8"/>
    <w:uiPriority w:val="9"/>
    <w:semiHidden/>
    <w:rPr>
      <w:rFonts w:asciiTheme="majorHAnsi" w:eastAsiaTheme="majorEastAsia" w:hAnsiTheme="majorHAnsi" w:cstheme="majorBidi"/>
      <w:i/>
      <w:sz w:val="34"/>
      <w:szCs w:val="21"/>
    </w:rPr>
  </w:style>
  <w:style w:type="character" w:customStyle="1" w:styleId="Kop9Char">
    <w:name w:val="Kop 9 Char"/>
    <w:basedOn w:val="Standaardalinea-lettertype"/>
    <w:link w:val="Kop9"/>
    <w:uiPriority w:val="9"/>
    <w:semiHidden/>
    <w:rPr>
      <w:rFonts w:asciiTheme="majorHAnsi" w:eastAsiaTheme="majorEastAsia" w:hAnsiTheme="majorHAnsi" w:cstheme="majorBidi"/>
      <w:iCs/>
      <w:color w:val="262626" w:themeColor="text1" w:themeTint="D9"/>
      <w:szCs w:val="21"/>
    </w:rPr>
  </w:style>
  <w:style w:type="character" w:styleId="Subtielebenadrukking">
    <w:name w:val="Subtle Emphasis"/>
    <w:basedOn w:val="Standaardalinea-lettertype"/>
    <w:uiPriority w:val="19"/>
    <w:semiHidden/>
    <w:unhideWhenUsed/>
    <w:qFormat/>
    <w:rPr>
      <w:i/>
      <w:iCs/>
      <w:color w:val="404040" w:themeColor="text1" w:themeTint="BF"/>
    </w:rPr>
  </w:style>
  <w:style w:type="character" w:styleId="Nadruk">
    <w:name w:val="Emphasis"/>
    <w:basedOn w:val="Standaardalinea-lettertype"/>
    <w:uiPriority w:val="20"/>
    <w:semiHidden/>
    <w:unhideWhenUsed/>
    <w:qFormat/>
    <w:rPr>
      <w:b/>
      <w:iCs/>
      <w:color w:val="262626" w:themeColor="text1" w:themeTint="D9"/>
    </w:rPr>
  </w:style>
  <w:style w:type="character" w:styleId="Intensievebenadrukking">
    <w:name w:val="Intense Emphasis"/>
    <w:basedOn w:val="Standaardalinea-lettertype"/>
    <w:uiPriority w:val="21"/>
    <w:semiHidden/>
    <w:unhideWhenUsed/>
    <w:qFormat/>
    <w:rPr>
      <w:b/>
      <w:i/>
      <w:iCs/>
      <w:color w:val="262626" w:themeColor="text1" w:themeTint="D9"/>
    </w:rPr>
  </w:style>
  <w:style w:type="character" w:styleId="Zwaar">
    <w:name w:val="Strong"/>
    <w:basedOn w:val="Standaardalinea-lettertype"/>
    <w:uiPriority w:val="22"/>
    <w:semiHidden/>
    <w:unhideWhenUsed/>
    <w:qFormat/>
    <w:rPr>
      <w:b/>
      <w:bCs/>
    </w:rPr>
  </w:style>
  <w:style w:type="paragraph" w:styleId="Citaat">
    <w:name w:val="Quote"/>
    <w:basedOn w:val="Standaard"/>
    <w:next w:val="Standaard"/>
    <w:link w:val="CitaatChar"/>
    <w:uiPriority w:val="29"/>
    <w:semiHidden/>
    <w:unhideWhenUsed/>
    <w:qFormat/>
    <w:pPr>
      <w:spacing w:before="240"/>
    </w:pPr>
    <w:rPr>
      <w:i/>
      <w:iCs/>
      <w:sz w:val="36"/>
    </w:rPr>
  </w:style>
  <w:style w:type="character" w:customStyle="1" w:styleId="CitaatChar">
    <w:name w:val="Citaat Char"/>
    <w:basedOn w:val="Standaardalinea-lettertype"/>
    <w:link w:val="Citaat"/>
    <w:uiPriority w:val="29"/>
    <w:semiHidden/>
    <w:rPr>
      <w:i/>
      <w:iCs/>
      <w:sz w:val="36"/>
    </w:rPr>
  </w:style>
  <w:style w:type="paragraph" w:styleId="Duidelijkcitaat">
    <w:name w:val="Intense Quote"/>
    <w:basedOn w:val="Standaard"/>
    <w:next w:val="Standaard"/>
    <w:link w:val="DuidelijkcitaatChar"/>
    <w:uiPriority w:val="30"/>
    <w:semiHidden/>
    <w:unhideWhenUsed/>
    <w:qFormat/>
    <w:pPr>
      <w:spacing w:before="240"/>
    </w:pPr>
    <w:rPr>
      <w:b/>
      <w:i/>
      <w:iCs/>
      <w:sz w:val="36"/>
    </w:rPr>
  </w:style>
  <w:style w:type="character" w:customStyle="1" w:styleId="DuidelijkcitaatChar">
    <w:name w:val="Duidelijk citaat Char"/>
    <w:basedOn w:val="Standaardalinea-lettertype"/>
    <w:link w:val="Duidelijkcitaat"/>
    <w:uiPriority w:val="30"/>
    <w:semiHidden/>
    <w:rPr>
      <w:b/>
      <w:i/>
      <w:iCs/>
      <w:sz w:val="36"/>
    </w:rPr>
  </w:style>
  <w:style w:type="character" w:styleId="Subtieleverwijzing">
    <w:name w:val="Subtle Reference"/>
    <w:basedOn w:val="Standaardalinea-lettertype"/>
    <w:uiPriority w:val="31"/>
    <w:semiHidden/>
    <w:unhideWhenUsed/>
    <w:qFormat/>
    <w:rPr>
      <w:caps/>
      <w:smallCaps w:val="0"/>
      <w:color w:val="262626" w:themeColor="text1" w:themeTint="D9"/>
    </w:rPr>
  </w:style>
  <w:style w:type="paragraph" w:styleId="Bijschrift">
    <w:name w:val="caption"/>
    <w:basedOn w:val="Standaard"/>
    <w:next w:val="Standaard"/>
    <w:uiPriority w:val="35"/>
    <w:semiHidden/>
    <w:unhideWhenUsed/>
    <w:qFormat/>
    <w:pPr>
      <w:spacing w:after="200"/>
    </w:pPr>
    <w:rPr>
      <w:i/>
      <w:iCs/>
      <w:szCs w:val="18"/>
    </w:rPr>
  </w:style>
  <w:style w:type="paragraph" w:styleId="Kopvaninhoudsopgave">
    <w:name w:val="TOC Heading"/>
    <w:basedOn w:val="Kop1"/>
    <w:next w:val="Standaard"/>
    <w:uiPriority w:val="39"/>
    <w:semiHidden/>
    <w:unhideWhenUsed/>
    <w:qFormat/>
    <w:pPr>
      <w:outlineLvl w:val="9"/>
    </w:pPr>
  </w:style>
  <w:style w:type="character" w:styleId="Hyperlink">
    <w:name w:val="Hyperlink"/>
    <w:basedOn w:val="Standaardalinea-lettertype"/>
    <w:uiPriority w:val="99"/>
    <w:unhideWhenUsed/>
    <w:rPr>
      <w:color w:val="731C3F" w:themeColor="hyperlink"/>
      <w:u w:val="single"/>
    </w:rPr>
  </w:style>
  <w:style w:type="character" w:styleId="Onopgelostemelding">
    <w:name w:val="Unresolved Mention"/>
    <w:basedOn w:val="Standaardalinea-lettertype"/>
    <w:uiPriority w:val="99"/>
    <w:semiHidden/>
    <w:unhideWhenUsed/>
    <w:rsid w:val="00B80B45"/>
    <w:rPr>
      <w:color w:val="605E5C"/>
      <w:shd w:val="clear" w:color="auto" w:fill="E1DFDD"/>
    </w:rPr>
  </w:style>
  <w:style w:type="paragraph" w:styleId="Lijstalinea">
    <w:name w:val="List Paragraph"/>
    <w:basedOn w:val="Standaard"/>
    <w:uiPriority w:val="34"/>
    <w:unhideWhenUsed/>
    <w:qFormat/>
    <w:rsid w:val="00F550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852979">
      <w:bodyDiv w:val="1"/>
      <w:marLeft w:val="0"/>
      <w:marRight w:val="0"/>
      <w:marTop w:val="0"/>
      <w:marBottom w:val="0"/>
      <w:divBdr>
        <w:top w:val="none" w:sz="0" w:space="0" w:color="auto"/>
        <w:left w:val="none" w:sz="0" w:space="0" w:color="auto"/>
        <w:bottom w:val="none" w:sz="0" w:space="0" w:color="auto"/>
        <w:right w:val="none" w:sz="0" w:space="0" w:color="auto"/>
      </w:divBdr>
    </w:div>
    <w:div w:id="414981146">
      <w:bodyDiv w:val="1"/>
      <w:marLeft w:val="0"/>
      <w:marRight w:val="0"/>
      <w:marTop w:val="0"/>
      <w:marBottom w:val="0"/>
      <w:divBdr>
        <w:top w:val="none" w:sz="0" w:space="0" w:color="auto"/>
        <w:left w:val="none" w:sz="0" w:space="0" w:color="auto"/>
        <w:bottom w:val="none" w:sz="0" w:space="0" w:color="auto"/>
        <w:right w:val="none" w:sz="0" w:space="0" w:color="auto"/>
      </w:divBdr>
    </w:div>
    <w:div w:id="1404839502">
      <w:bodyDiv w:val="1"/>
      <w:marLeft w:val="0"/>
      <w:marRight w:val="0"/>
      <w:marTop w:val="0"/>
      <w:marBottom w:val="0"/>
      <w:divBdr>
        <w:top w:val="none" w:sz="0" w:space="0" w:color="auto"/>
        <w:left w:val="none" w:sz="0" w:space="0" w:color="auto"/>
        <w:bottom w:val="none" w:sz="0" w:space="0" w:color="auto"/>
        <w:right w:val="none" w:sz="0" w:space="0" w:color="auto"/>
      </w:divBdr>
    </w:div>
    <w:div w:id="1516840674">
      <w:bodyDiv w:val="1"/>
      <w:marLeft w:val="0"/>
      <w:marRight w:val="0"/>
      <w:marTop w:val="0"/>
      <w:marBottom w:val="0"/>
      <w:divBdr>
        <w:top w:val="none" w:sz="0" w:space="0" w:color="auto"/>
        <w:left w:val="none" w:sz="0" w:space="0" w:color="auto"/>
        <w:bottom w:val="none" w:sz="0" w:space="0" w:color="auto"/>
        <w:right w:val="none" w:sz="0" w:space="0" w:color="auto"/>
      </w:divBdr>
    </w:div>
    <w:div w:id="2035156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log.hubspot.com/marketing/best-website-designs-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aphaelrebel/Library/Containers/com.microsoft.Word/Data/Library/Application%20Support/Microsoft/Office/16.0/DTS/nl-NL%7b0D2F50E9-C2DD-E94F-A7FE-7B5F3450BEBF%7d/%7bFBBFF653-8B04-5F41-97A9-885445318103%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{FBBFF653-8B04-5F41-97A9-885445318103}tf10002086.dotx</Template>
  <TotalTime>313</TotalTime>
  <Pages>1</Pages>
  <Words>1232</Words>
  <Characters>6780</Characters>
  <Application>Microsoft Office Word</Application>
  <DocSecurity>0</DocSecurity>
  <Lines>56</Lines>
  <Paragraphs>15</Paragraphs>
  <ScaleCrop>false</ScaleCrop>
  <HeadingPairs>
    <vt:vector size="6" baseType="variant">
      <vt:variant>
        <vt:lpstr>Titel</vt:lpstr>
      </vt:variant>
      <vt:variant>
        <vt:i4>1</vt:i4>
      </vt:variant>
      <vt:variant>
        <vt:lpstr>Title</vt:lpstr>
      </vt:variant>
      <vt:variant>
        <vt:i4>1</vt:i4>
      </vt:variant>
      <vt:variant>
        <vt:lpstr>Headings</vt:lpstr>
      </vt:variant>
      <vt:variant>
        <vt:i4>1</vt:i4>
      </vt:variant>
    </vt:vector>
  </HeadingPairs>
  <TitlesOfParts>
    <vt:vector size="3" baseType="lpstr">
      <vt:lpstr/>
      <vt:lpstr/>
      <vt:lpstr>&lt;Lorem Ipsum&gt;</vt:lpstr>
    </vt:vector>
  </TitlesOfParts>
  <Company/>
  <LinksUpToDate>false</LinksUpToDate>
  <CharactersWithSpaces>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Raphaël Rebel</cp:lastModifiedBy>
  <cp:revision>4</cp:revision>
  <cp:lastPrinted>2021-05-10T10:05:00Z</cp:lastPrinted>
  <dcterms:created xsi:type="dcterms:W3CDTF">2021-04-26T12:30:00Z</dcterms:created>
  <dcterms:modified xsi:type="dcterms:W3CDTF">2021-05-12T10:32:00Z</dcterms:modified>
</cp:coreProperties>
</file>